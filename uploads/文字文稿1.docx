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-817880</wp:posOffset>
                </wp:positionH>
                <wp:positionV relativeFrom="paragraph">
                  <wp:posOffset>7497445</wp:posOffset>
                </wp:positionV>
                <wp:extent cx="6732905" cy="17716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905" cy="177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熟练掌握.NET Framework和 .NET Core框架，熟悉多线程、泛型、反射、委托、EF、Linq等技术以及MVC和WebAPI开发。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熟悉常用的设计模式，能够应用设计模式解决实际问题。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对代码质量要求高，善于编写清晰、简洁、高效的代码，重视代码的可读性和可维护性。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4、熟练使用sql 语言，熟悉 SQL Server 优化，掌握游标、存储过程等技术，能分析事务日志以及了解部分内置函数。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5、熟悉前端技术以及主流的前端框架（React，Vue），熟悉WebPack，rollup等构建工具，熟悉TypeScript。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6、熟悉WPF、WinForm等C/S软件开发，了解Xamarin、.NET MAUI 等跨平台技术的开发。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7、有极强的自驱力，对编程技术感兴趣，掌握 Python (Flask、Pandas）、Java（Spring）等后端语言。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8、认真负责，善于沟通，较强的工作责任心和良好的团队协作能力。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4pt;margin-top:590.35pt;height:139.5pt;width:530.15pt;z-index:251666432;mso-width-relative:page;mso-height-relative:page;" filled="f" stroked="f" coordsize="21600,21600" o:gfxdata="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QUMaDeAAAADgEAAA8AAAAAAAAA&#10;AQAgAAAAIgAAAGRycy9kb3ducmV2LnhtbFBLAQIUABQAAAAIAIdO4kAEF3yXRAIAAHcEAAAOAAAA&#10;AAAAAAEAIAAAAC0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熟练掌握.NET Framework和 .NET Core框架，熟悉多线程、泛型、反射、委托、EF、Linq等技术以及MVC和WebAPI开发。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熟悉常用的设计模式，能够应用设计模式解决实际问题。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对代码质量要求高，善于编写清晰、简洁、高效的代码，重视代码的可读性和可维护性。</w:t>
                      </w:r>
                    </w:p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4、熟练使用sql 语言，熟悉 SQL Server 优化，掌握游标、存储过程等技术，能分析事务日志以及了解部分内置函数。</w:t>
                      </w:r>
                    </w:p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5、熟悉前端技术以及主流的前端框架（React，Vue），熟悉WebPack，rollup等构建工具，熟悉TypeScript。</w:t>
                      </w:r>
                    </w:p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6、熟悉WPF、WinForm等C/S软件开发，了解Xamarin、.NET MAUI 等跨平台技术的开发。</w:t>
                      </w:r>
                    </w:p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7、有极强的自驱力，对编程技术感兴趣，掌握 Python (Flask、Pandas）、Java（Spring）等后端语言。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8、认真负责，善于沟通，较强的工作责任心和良好的团队协作能力。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-779780</wp:posOffset>
                </wp:positionH>
                <wp:positionV relativeFrom="paragraph">
                  <wp:posOffset>7138035</wp:posOffset>
                </wp:positionV>
                <wp:extent cx="75565" cy="179705"/>
                <wp:effectExtent l="0" t="0" r="635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797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4pt;margin-top:562.05pt;height:14.15pt;width:5.95pt;z-index:251670528;v-text-anchor:middle;mso-width-relative:page;mso-height-relative:page;" fillcolor="#5B9BD5 [3204]" filled="t" stroked="f" coordsize="21600,21600" o:gfxdata="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zrNvI2wAAAA8BAAAPAAAAAAAAAAEAIAAAACIAAABkcnMvZG93bnJl&#10;di54bWxQSwECFAAUAAAACACHTuJAfyt9OGwCAADJBAAADgAAAAAAAAABACAAAAAq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7028815</wp:posOffset>
                </wp:positionV>
                <wp:extent cx="744220" cy="34036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资质技能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3pt;margin-top:553.45pt;height:26.8pt;width:58.6pt;z-index:251669504;mso-width-relative:page;mso-height-relative:page;" filled="f" stroked="f" coordsize="21600,21600" o:gfxdata="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RJfR&#10;u90AAAANAQAADwAAAAAAAAABACAAAAAiAAAAZHJzL2Rvd25yZXYueG1sUEsBAhQAFAAAAAgAh07i&#10;QNdMnmyrAQAASQMAAA4AAAAAAAAAAQAgAAAALA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380" w:lineRule="exact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资质技能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7128510</wp:posOffset>
                </wp:positionV>
                <wp:extent cx="5904230" cy="179705"/>
                <wp:effectExtent l="0" t="0" r="1270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230" cy="179705"/>
                        </a:xfrm>
                        <a:prstGeom prst="rect">
                          <a:avLst/>
                        </a:prstGeom>
                        <a:solidFill>
                          <a:srgbClr val="398DE3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15pt;margin-top:561.3pt;height:14.15pt;width:464.9pt;z-index:251671552;v-text-anchor:middle;mso-width-relative:page;mso-height-relative:page;" fillcolor="#398DE3" filled="t" stroked="f" coordsize="21600,21600" o:gfxdata="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fPw7NsAAAAMAQAADwAAAAAAAAABACAA&#10;AAAiAAAAZHJzL2Rvd25yZXYueG1sUEsBAhQAFAAAAAgAh07iQCJuWWF8AgAA7AQAAA4AAAAAAAAA&#10;AQAgAAAAKgEAAGRycy9lMm9Eb2MueG1sUEsFBgAAAAAGAAYAWQEAABgGAAAAAA==&#10;">
                <v:fill on="t" opacity="39321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-863600</wp:posOffset>
                </wp:positionH>
                <wp:positionV relativeFrom="paragraph">
                  <wp:posOffset>6306820</wp:posOffset>
                </wp:positionV>
                <wp:extent cx="6860540" cy="82296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054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 xml:space="preserve">.6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湖南工业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 计算机专业  |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高级语言程序设计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，面向对象程序设计（JAVA），数据库系统原理，软件工程，软件系统分析与设计，大数据技术，云计算与虚拟化，人工智能等。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pt;margin-top:496.6pt;height:64.8pt;width:540.2pt;z-index:251675648;mso-width-relative:page;mso-height-relative:page;" filled="f" stroked="f" coordsize="21600,21600" o:gfxdata="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po6zd4AAAAOAQAADwAAAAAAAAAB&#10;ACAAAAAiAAAAZHJzL2Rvd25yZXYueG1sUEsBAhQAFAAAAAgAh07iQAupr99DAgAAeA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</w:rPr>
                        <w:t xml:space="preserve">.6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  <w:lang w:val="en-US" w:eastAsia="zh-CN"/>
                        </w:rPr>
                        <w:t xml:space="preserve">                  湖南工业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  <w:lang w:val="en-US" w:eastAsia="zh-CN"/>
                        </w:rPr>
                        <w:t xml:space="preserve">                             计算机专业  |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  <w:lang w:eastAsia="zh-CN"/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高级语言程序设计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，面向对象程序设计（JAVA），数据库系统原理，软件工程，软件系统分析与设计，大数据技术，云计算与虚拟化，人工智能等。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5872480</wp:posOffset>
                </wp:positionV>
                <wp:extent cx="744220" cy="34036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6pt;margin-top:462.4pt;height:26.8pt;width:58.6pt;z-index:251672576;mso-width-relative:page;mso-height-relative:page;" filled="f" stroked="f" coordsize="21600,21600" o:gfxdata="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LA/z9&#10;3AAAAAwBAAAPAAAAAAAAAAEAIAAAACIAAABkcnMvZG93bnJldi54bWxQSwECFAAUAAAACACHTuJA&#10;2FO6T6sBAABJ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380" w:lineRule="exact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-770890</wp:posOffset>
                </wp:positionH>
                <wp:positionV relativeFrom="paragraph">
                  <wp:posOffset>5969000</wp:posOffset>
                </wp:positionV>
                <wp:extent cx="75565" cy="179705"/>
                <wp:effectExtent l="0" t="0" r="635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797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7pt;margin-top:470pt;height:14.15pt;width:5.95pt;z-index:251673600;v-text-anchor:middle;mso-width-relative:page;mso-height-relative:page;" fillcolor="#5B9BD5 [3204]" filled="t" stroked="f" coordsize="21600,21600" o:gfxdata="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9gSHjbAAAADgEAAA8AAAAAAAAAAQAgAAAAIgAAAGRycy9kb3ducmV2&#10;LnhtbFBLAQIUABQAAAAIAIdO4kDL0WQiawIAAMs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5972175</wp:posOffset>
                </wp:positionV>
                <wp:extent cx="5904230" cy="179705"/>
                <wp:effectExtent l="0" t="0" r="1270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230" cy="179705"/>
                        </a:xfrm>
                        <a:prstGeom prst="rect">
                          <a:avLst/>
                        </a:prstGeom>
                        <a:solidFill>
                          <a:srgbClr val="398DE3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85pt;margin-top:470.25pt;height:14.15pt;width:464.9pt;z-index:251674624;v-text-anchor:middle;mso-width-relative:page;mso-height-relative:page;" fillcolor="#398DE3" filled="t" stroked="f" coordsize="21600,21600" o:gfxdata="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Lm8NNsAAAALAQAADwAAAAAAAAABACAA&#10;AAAiAAAAZHJzL2Rvd25yZXYueG1sUEsBAhQAFAAAAAgAh07iQCm5ZS58AgAA7AQAAA4AAAAAAAAA&#10;AQAgAAAAKgEAAGRycy9lMm9Eb2MueG1sUEsFBgAAAAAGAAYAWQEAABgGAAAAAA==&#10;">
                <v:fill on="t" opacity="39321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1532890</wp:posOffset>
                </wp:positionV>
                <wp:extent cx="6793230" cy="42640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3230" cy="426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浙江三花智能控制股份有限公司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          软件开发工程师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</w:rPr>
                              <w:t>工作描述：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参与PES系统的需求对接，整理WMS，MES等相关业务流程。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2、完成核心代码及研发调试、测试工作以及技术文档的撰写，并配合测试人员，分析并解决产品测试过程中的bug。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3、积极引入主流技术，不断优化现有项目，并解决技术难点，调优系统。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4、开发并维护日志平台，调度平台，RabbitMQ 等支持PES的平台。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5、分析查询执行计划，对数据库进行优化，解决数据库查询缓慢以及高并发，优化Linq 以及 EF框架查询。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6、开发WPF，WinForm等客户端平台 运维工具提供给运维人员进行数据运维操作。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7、开发基于Xamarin For Android 平台的PDA程序，用户通过手持设备操作货物。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8、配合项目实施人员的项目实施需求进行软件接口调试及问题解决。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BFBFBF" w:themeColor="background1" w:themeShade="BF"/>
                                <w:sz w:val="18"/>
                                <w:szCs w:val="18"/>
                                <w:lang w:val="en-US" w:eastAsia="zh-CN"/>
                              </w:rPr>
                              <w:t>------------------------------------------------------------------------------------------------------------------------------------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2022.01-2023.02                  湖南省地源云图信息科技有限公司                                      软件开发工程师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工作描述: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参与公司源地图平台的前端迭代重构（Angular 重构成 Vue），同时基于平台进行二次开发成产品。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基于SpringBoot 开发地图数据处理API，以及用户需要的其他定制化需求。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3、使用 MapBox 来定制客户的需求，包括但不限于地图的图层过滤，属性弹窗，图形高亮，卷帘对比，分屏对比等。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4、开发基于Next框架的门户网站，完全还原UI的设计稿。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5、使用Uni-app开发移动端APP，实现跨平台业务需求。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6、系统的部署以及服务器的维护，Tomcat、Nginx、PostgreSql、Minio 等运行日志的分析及错误的排查等。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7、系统相关的文档的编写，地理矢量数据的处理，数据库的维护，系统的功能测试等项目经理安排的其他任务。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9pt;margin-top:120.7pt;height:335.75pt;width:534.9pt;z-index:251665408;mso-width-relative:page;mso-height-relative:page;" filled="f" stroked="f" coordsize="21600,21600" o:gfxdata="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duhj13gAAAAwBAAAPAAAAAAAAAAEA&#10;IAAAACIAAABkcnMvZG93bnJldi54bWxQSwECFAAUAAAACACHTuJAqn5zm0ICAAB3BAAADgAAAAAA&#10;AAABACAAAAAt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  <w:lang w:val="en-US" w:eastAsia="zh-CN"/>
                        </w:rPr>
                        <w:t>浙江三花智能控制股份有限公司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  <w:lang w:val="en-US" w:eastAsia="zh-CN"/>
                        </w:rPr>
                        <w:t xml:space="preserve">                                      软件开发工程师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</w:rPr>
                        <w:t>工作描述：</w:t>
                      </w:r>
                    </w:p>
                    <w:p>
                      <w:pP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  <w:t>参与PES系统的需求对接，整理WMS，MES等相关业务流程。</w:t>
                      </w:r>
                    </w:p>
                    <w:p>
                      <w:pP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  <w:t>2、完成核心代码及研发调试、测试工作以及技术文档的撰写，并配合测试人员，分析并解决产品测试过程中的bug。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  <w:t>3、积极引入主流技术，不断优化现有项目，并解决技术难点，调优系统。</w:t>
                      </w:r>
                    </w:p>
                    <w:p>
                      <w:pP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  <w:t>4、开发并维护日志平台，调度平台，RabbitMQ 等支持PES的平台。</w:t>
                      </w:r>
                    </w:p>
                    <w:p>
                      <w:pP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  <w:t>5、分析查询执行计划，对数据库进行优化，解决数据库查询缓慢以及高并发，优化Linq 以及 EF框架查询。</w:t>
                      </w:r>
                    </w:p>
                    <w:p>
                      <w:pP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  <w:t>6、开发WPF，WinForm等客户端平台 运维工具提供给运维人员进行数据运维操作。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  <w:t>7、开发基于Xamarin For Android 平台的PDA程序，用户通过手持设备操作货物。</w:t>
                      </w:r>
                    </w:p>
                    <w:p>
                      <w:pP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  <w:t>8、配合项目实施人员的项目实施需求进行软件接口调试及问题解决。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36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BFBFBF" w:themeColor="background1" w:themeShade="BF"/>
                          <w:sz w:val="18"/>
                          <w:szCs w:val="18"/>
                          <w:lang w:val="en-US" w:eastAsia="zh-CN"/>
                        </w:rPr>
                        <w:t>------------------------------------------------------------------------------------------------------------------------------------</w:t>
                      </w:r>
                    </w:p>
                    <w:p>
                      <w:pPr>
                        <w:rPr>
                          <w:rFonts w:hint="default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18"/>
                          <w:szCs w:val="18"/>
                          <w:lang w:val="en-US" w:eastAsia="zh-CN"/>
                        </w:rPr>
                        <w:t>2022.01-2023.02                  湖南省地源云图信息科技有限公司                                      软件开发工程师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  <w:t>工作描述: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  <w:t>参与公司源地图平台的前端迭代重构（Angular 重构成 Vue），同时基于平台进行二次开发成产品。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  <w:t>基于SpringBoot 开发地图数据处理API，以及用户需要的其他定制化需求。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  <w:t>3、使用 MapBox 来定制客户的需求，包括但不限于地图的图层过滤，属性弹窗，图形高亮，卷帘对比，分屏对比等。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  <w:t>4、开发基于Next框架的门户网站，完全还原UI的设计稿。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  <w:t>5、使用Uni-app开发移动端APP，实现跨平台业务需求。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  <w:t>6、系统的部署以及服务器的维护，Tomcat、Nginx、PostgreSql、Minio 等运行日志的分析及错误的排查等。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  <w:t>7、系统相关的文档的编写，地理矢量数据的处理，数据库的维护，系统的功能测试等项目经理安排的其他任务。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-768350</wp:posOffset>
                </wp:positionH>
                <wp:positionV relativeFrom="paragraph">
                  <wp:posOffset>1183005</wp:posOffset>
                </wp:positionV>
                <wp:extent cx="75565" cy="179705"/>
                <wp:effectExtent l="0" t="0" r="635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160" y="2478405"/>
                          <a:ext cx="75565" cy="1797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5pt;margin-top:93.15pt;height:14.15pt;width:5.95pt;z-index:251667456;v-text-anchor:middle;mso-width-relative:page;mso-height-relative:page;" fillcolor="#5B9BD5 [3204]" filled="t" stroked="f" coordsize="21600,21600" o:gfxdata="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kQWNDaAAAADQEAAA8AAAAAAAAAAQAgAAAAIgAA&#10;AGRycy9kb3ducmV2LnhtbFBLAQIUABQAAAAIAIdO4kCD+xmveAIAANQEAAAOAAAAAAAAAAEAIAAA&#10;ACk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-652780</wp:posOffset>
                </wp:positionH>
                <wp:positionV relativeFrom="paragraph">
                  <wp:posOffset>1081405</wp:posOffset>
                </wp:positionV>
                <wp:extent cx="744220" cy="34036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4pt;margin-top:85.15pt;height:26.8pt;width:58.6pt;z-index:251664384;mso-width-relative:page;mso-height-relative:page;" filled="f" stroked="f" coordsize="21600,21600" o:gfxdata="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n9Vhj&#10;2wAAAAsBAAAPAAAAAAAAAAEAIAAAACIAAABkcnMvZG93bnJldi54bWxQSwECFAAUAAAACACHTuJA&#10;6HgSw6wBAABLAwAADgAAAAAAAAABACAAAAAq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380" w:lineRule="exact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1179830</wp:posOffset>
                </wp:positionV>
                <wp:extent cx="5904230" cy="179705"/>
                <wp:effectExtent l="0" t="0" r="127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230" cy="179705"/>
                        </a:xfrm>
                        <a:prstGeom prst="rect">
                          <a:avLst/>
                        </a:prstGeom>
                        <a:solidFill>
                          <a:srgbClr val="398DE3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45pt;margin-top:92.9pt;height:14.15pt;width:464.9pt;z-index:251668480;v-text-anchor:middle;mso-width-relative:page;mso-height-relative:page;" fillcolor="#398DE3" filled="t" stroked="f" coordsize="21600,21600" o:gfxdata="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A8AkS2QAAAAoBAAAPAAAAAAAAAAEAIAAA&#10;ACIAAABkcnMvZG93bnJldi54bWxQSwECFAAUAAAACACHTuJAqLv5Mn0CAADsBAAADgAAAAAAAAAB&#10;ACAAAAAoAQAAZHJzL2Uyb0RvYy54bWxQSwUGAAAAAAYABgBZAQAAFwYAAAAA&#10;">
                <v:fill on="t" opacity="39321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-1158240</wp:posOffset>
                </wp:positionV>
                <wp:extent cx="7633970" cy="2202815"/>
                <wp:effectExtent l="0" t="0" r="5080" b="69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075" y="550545"/>
                          <a:ext cx="7633970" cy="2202815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rgbClr val="F3F3F3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7pt;margin-top:-91.2pt;height:173.45pt;width:601.1pt;z-index:251659264;v-text-anchor:middle;mso-width-relative:page;mso-height-relative:page;" fillcolor="#F3F3F3" filled="t" stroked="f" coordsize="21600,21600" o:gfxdata="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6&#10;gLze2AAAAA4BAAAPAAAAAAAAAAEAIAAAACIAAABkcnMvZG93bnJldi54bWxQSwECFAAUAAAACACH&#10;TuJAH+v2J5YCAAAjBQAADgAAAAAAAAABACAAAAAnAQAAZHJzL2Uyb0RvYy54bWxQSwUGAAAAAAYA&#10;BgBZAQAALwYAAAAA&#10;">
                <v:fill type="pattern" on="t" color2="#FFFFFF [3212]" o:title="宽上对角线" focussize="0,0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-772795</wp:posOffset>
            </wp:positionH>
            <wp:positionV relativeFrom="paragraph">
              <wp:posOffset>-546100</wp:posOffset>
            </wp:positionV>
            <wp:extent cx="1024255" cy="1355725"/>
            <wp:effectExtent l="0" t="0" r="12065" b="635"/>
            <wp:wrapNone/>
            <wp:docPr id="42" name="图片 2" descr="C:/Users/24146/Desktop/20240224172924.jpg2024022417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 descr="C:/Users/24146/Desktop/20240224172924.jpg20240224172924"/>
                    <pic:cNvPicPr>
                      <a:picLocks noChangeAspect="1"/>
                    </pic:cNvPicPr>
                  </pic:nvPicPr>
                  <pic:blipFill>
                    <a:blip r:embed="rId5"/>
                    <a:srcRect t="2728" b="2728"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35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-1148715</wp:posOffset>
                </wp:positionH>
                <wp:positionV relativeFrom="paragraph">
                  <wp:posOffset>1047115</wp:posOffset>
                </wp:positionV>
                <wp:extent cx="7919720" cy="1778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9720" cy="17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5pt;margin-top:82.45pt;height:1.4pt;width:623.6pt;z-index:251676672;v-text-anchor:middle;mso-width-relative:page;mso-height-relative:page;" fillcolor="#5B9BD5 [3204]" filled="t" stroked="f" coordsize="21600,21600" o:gfxdata="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ahTENsAAAANAQAADwAAAAAAAAABACAAAAAi&#10;AAAAZHJzL2Rvd25yZXYueG1sUEsBAhQAFAAAAAgAh07iQLlKD2x5AgAA7QQAAA4AAAAAAAAAAQAg&#10;AAAAKgEAAGRycy9lMm9Eb2MueG1sUEsFBgAAAAAGAAYAWQEAABUGAAAAAA==&#10;">
                <v:fill on="t" opacity="30801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-123190</wp:posOffset>
                </wp:positionV>
                <wp:extent cx="2578735" cy="1259840"/>
                <wp:effectExtent l="0" t="0" r="0" b="0"/>
                <wp:wrapNone/>
                <wp:docPr id="9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1259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手机：15897339417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邮箱：attractiveboy-1@foxmail.com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现居住地：杭州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272.3pt;margin-top:-9.7pt;height:99.2pt;width:203.05pt;z-index:251662336;mso-width-relative:page;mso-height-relative:page;" filled="f" stroked="f" coordsize="21600,21600" o:gfxdata="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MeWPjcAAAACwEAAA8AAAAAAAAA&#10;AQAgAAAAIgAAAGRycy9kb3ducmV2LnhtbFBLAQIUABQAAAAIAIdO4kCCWRMZRgIAAHY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手机：15897339417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邮箱：attractiveboy-1@foxmail.com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现居住地：杭州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-586740</wp:posOffset>
                </wp:positionV>
                <wp:extent cx="2466975" cy="1588135"/>
                <wp:effectExtent l="0" t="0" r="0" b="0"/>
                <wp:wrapNone/>
                <wp:docPr id="21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58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李成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求职意向：软件开发工程师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出生：2000.11.01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52.9pt;margin-top:-46.2pt;height:125.05pt;width:194.25pt;z-index:251660288;mso-width-relative:page;mso-height-relative:page;" filled="f" stroked="f" coordsize="21600,21600" o:gfxdata="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vokKtwAAAALAQAADwAAAAAAAAAB&#10;ACAAAAAiAAAAZHJzL2Rvd25yZXYueG1sUEsBAhQAFAAAAAgAh07iQLwiyfRFAgAAdw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李成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求职意向：软件开发工程师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出生：2000.11.01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-962660</wp:posOffset>
                </wp:positionH>
                <wp:positionV relativeFrom="paragraph">
                  <wp:posOffset>3665220</wp:posOffset>
                </wp:positionV>
                <wp:extent cx="1943100" cy="276860"/>
                <wp:effectExtent l="0" t="0" r="0" b="0"/>
                <wp:wrapNone/>
                <wp:docPr id="11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75.8pt;margin-top:288.6pt;height:21.8pt;width:153pt;z-index:251663360;mso-width-relative:page;mso-height-relative:page;" filled="f" stroked="f" coordsize="21600,21600" o:gfxdata="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DeSCv3QAAAAwBAAAPAAAAAAAAAAEA&#10;IAAAACIAAABkcnMvZG93bnJldi54bWxQSwECFAAUAAAACACHTuJAaXm0wUMCAAB2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6C8D33"/>
    <w:multiLevelType w:val="singleLevel"/>
    <w:tmpl w:val="016C8D3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5CB616E"/>
    <w:multiLevelType w:val="singleLevel"/>
    <w:tmpl w:val="75CB61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ywiaGRpZCI6ImU3N2ZiMWNiMzlmMWVjNGY2NjBmNTU1YjYxYzkyYjVjIiwidXNlckNvdW50IjozfQ=="/>
  </w:docVars>
  <w:rsids>
    <w:rsidRoot w:val="131D371F"/>
    <w:rsid w:val="000D3C48"/>
    <w:rsid w:val="002F3F8E"/>
    <w:rsid w:val="00336EB1"/>
    <w:rsid w:val="0072350A"/>
    <w:rsid w:val="00B525C2"/>
    <w:rsid w:val="01395740"/>
    <w:rsid w:val="018D4B4E"/>
    <w:rsid w:val="01FE4EF4"/>
    <w:rsid w:val="02164761"/>
    <w:rsid w:val="023A5542"/>
    <w:rsid w:val="025F46D6"/>
    <w:rsid w:val="0285122A"/>
    <w:rsid w:val="029E57EB"/>
    <w:rsid w:val="02AC3507"/>
    <w:rsid w:val="02B937E4"/>
    <w:rsid w:val="032F0D52"/>
    <w:rsid w:val="03F718F2"/>
    <w:rsid w:val="040D5938"/>
    <w:rsid w:val="045C6325"/>
    <w:rsid w:val="04762F58"/>
    <w:rsid w:val="04A82848"/>
    <w:rsid w:val="04E7328A"/>
    <w:rsid w:val="05815EC4"/>
    <w:rsid w:val="059261C8"/>
    <w:rsid w:val="06462DAF"/>
    <w:rsid w:val="06C71E3B"/>
    <w:rsid w:val="071D3ED0"/>
    <w:rsid w:val="071D6AD1"/>
    <w:rsid w:val="071E7C0A"/>
    <w:rsid w:val="0759087D"/>
    <w:rsid w:val="076B7B73"/>
    <w:rsid w:val="0779458B"/>
    <w:rsid w:val="07894EDC"/>
    <w:rsid w:val="07C01588"/>
    <w:rsid w:val="07C22A94"/>
    <w:rsid w:val="08183C56"/>
    <w:rsid w:val="08361868"/>
    <w:rsid w:val="084C4BF9"/>
    <w:rsid w:val="08543EC2"/>
    <w:rsid w:val="08E153CD"/>
    <w:rsid w:val="098C1142"/>
    <w:rsid w:val="09FC3642"/>
    <w:rsid w:val="09FD1AE6"/>
    <w:rsid w:val="0A401B44"/>
    <w:rsid w:val="0A8917F8"/>
    <w:rsid w:val="0B1139E2"/>
    <w:rsid w:val="0B331F0A"/>
    <w:rsid w:val="0B50351F"/>
    <w:rsid w:val="0B543B0B"/>
    <w:rsid w:val="0B6F6465"/>
    <w:rsid w:val="0B903095"/>
    <w:rsid w:val="0B9A5ECC"/>
    <w:rsid w:val="0B9F46C1"/>
    <w:rsid w:val="0BDC05FC"/>
    <w:rsid w:val="0BE75BDA"/>
    <w:rsid w:val="0BFC7584"/>
    <w:rsid w:val="0BFD0095"/>
    <w:rsid w:val="0C5A3823"/>
    <w:rsid w:val="0CCE0E4A"/>
    <w:rsid w:val="0D0E2201"/>
    <w:rsid w:val="0D210A61"/>
    <w:rsid w:val="0DA523BC"/>
    <w:rsid w:val="0EC45DD1"/>
    <w:rsid w:val="0F477C7F"/>
    <w:rsid w:val="0FB61369"/>
    <w:rsid w:val="0FE25921"/>
    <w:rsid w:val="0FEC009F"/>
    <w:rsid w:val="100331C1"/>
    <w:rsid w:val="10170733"/>
    <w:rsid w:val="10257016"/>
    <w:rsid w:val="104334B9"/>
    <w:rsid w:val="105059AB"/>
    <w:rsid w:val="108247B2"/>
    <w:rsid w:val="108B6C4A"/>
    <w:rsid w:val="10C34EDC"/>
    <w:rsid w:val="11276B6E"/>
    <w:rsid w:val="11877688"/>
    <w:rsid w:val="11886CC0"/>
    <w:rsid w:val="11F6412B"/>
    <w:rsid w:val="121474E1"/>
    <w:rsid w:val="126136CC"/>
    <w:rsid w:val="127E23B2"/>
    <w:rsid w:val="12EA02F3"/>
    <w:rsid w:val="131D371F"/>
    <w:rsid w:val="134E004C"/>
    <w:rsid w:val="13B37F7F"/>
    <w:rsid w:val="140A1398"/>
    <w:rsid w:val="144A2230"/>
    <w:rsid w:val="14693FEA"/>
    <w:rsid w:val="14800B73"/>
    <w:rsid w:val="15392219"/>
    <w:rsid w:val="15413AB3"/>
    <w:rsid w:val="157E3FB3"/>
    <w:rsid w:val="15AA21DA"/>
    <w:rsid w:val="15E909ED"/>
    <w:rsid w:val="161236B4"/>
    <w:rsid w:val="161A5543"/>
    <w:rsid w:val="16393989"/>
    <w:rsid w:val="16496666"/>
    <w:rsid w:val="165935A9"/>
    <w:rsid w:val="16CB6879"/>
    <w:rsid w:val="16EC7F48"/>
    <w:rsid w:val="181354B2"/>
    <w:rsid w:val="184373CE"/>
    <w:rsid w:val="18E30C7C"/>
    <w:rsid w:val="18E7264B"/>
    <w:rsid w:val="1910522F"/>
    <w:rsid w:val="191A1B18"/>
    <w:rsid w:val="197F324A"/>
    <w:rsid w:val="19C97B7D"/>
    <w:rsid w:val="19FD4A9A"/>
    <w:rsid w:val="1A450BD3"/>
    <w:rsid w:val="1A5278D0"/>
    <w:rsid w:val="1A684D8F"/>
    <w:rsid w:val="1B066DDD"/>
    <w:rsid w:val="1B2F04D9"/>
    <w:rsid w:val="1B3268CF"/>
    <w:rsid w:val="1B867964"/>
    <w:rsid w:val="1B917BA8"/>
    <w:rsid w:val="1C0049BA"/>
    <w:rsid w:val="1C663629"/>
    <w:rsid w:val="1C8C647B"/>
    <w:rsid w:val="1CBD5FD7"/>
    <w:rsid w:val="1D785074"/>
    <w:rsid w:val="1D8A374E"/>
    <w:rsid w:val="1E08740E"/>
    <w:rsid w:val="1E150536"/>
    <w:rsid w:val="1E780DF2"/>
    <w:rsid w:val="1E79077A"/>
    <w:rsid w:val="1E9E4C99"/>
    <w:rsid w:val="1EA44C0A"/>
    <w:rsid w:val="1EDC7B5A"/>
    <w:rsid w:val="1EDD2081"/>
    <w:rsid w:val="1EFA13A2"/>
    <w:rsid w:val="1F136A69"/>
    <w:rsid w:val="1F365A7E"/>
    <w:rsid w:val="1F7751EF"/>
    <w:rsid w:val="1FAB627F"/>
    <w:rsid w:val="1FB8189F"/>
    <w:rsid w:val="1FBC19ED"/>
    <w:rsid w:val="20050EF5"/>
    <w:rsid w:val="200F0949"/>
    <w:rsid w:val="20661F72"/>
    <w:rsid w:val="20EB560C"/>
    <w:rsid w:val="20F42BE6"/>
    <w:rsid w:val="216B27DC"/>
    <w:rsid w:val="217873C7"/>
    <w:rsid w:val="218C366E"/>
    <w:rsid w:val="22230159"/>
    <w:rsid w:val="2223663E"/>
    <w:rsid w:val="22392C0F"/>
    <w:rsid w:val="22704B68"/>
    <w:rsid w:val="22AA5BFC"/>
    <w:rsid w:val="22C82752"/>
    <w:rsid w:val="2340708D"/>
    <w:rsid w:val="240711D9"/>
    <w:rsid w:val="2495399D"/>
    <w:rsid w:val="24A0652C"/>
    <w:rsid w:val="24CF47A1"/>
    <w:rsid w:val="24F35D26"/>
    <w:rsid w:val="25723B3F"/>
    <w:rsid w:val="25D71827"/>
    <w:rsid w:val="262742B5"/>
    <w:rsid w:val="26394137"/>
    <w:rsid w:val="26685246"/>
    <w:rsid w:val="26D53893"/>
    <w:rsid w:val="26E26FF6"/>
    <w:rsid w:val="2761212C"/>
    <w:rsid w:val="277B5825"/>
    <w:rsid w:val="27D3412B"/>
    <w:rsid w:val="293508A7"/>
    <w:rsid w:val="2937062A"/>
    <w:rsid w:val="29981536"/>
    <w:rsid w:val="299A6745"/>
    <w:rsid w:val="29C31B21"/>
    <w:rsid w:val="29D422A5"/>
    <w:rsid w:val="29E342F9"/>
    <w:rsid w:val="2A087A3E"/>
    <w:rsid w:val="2A600BFB"/>
    <w:rsid w:val="2A69788D"/>
    <w:rsid w:val="2A7040EE"/>
    <w:rsid w:val="2AE62CC0"/>
    <w:rsid w:val="2AF95D3A"/>
    <w:rsid w:val="2B022EAE"/>
    <w:rsid w:val="2B873486"/>
    <w:rsid w:val="2BAA36AF"/>
    <w:rsid w:val="2BFC4A37"/>
    <w:rsid w:val="2C1865CF"/>
    <w:rsid w:val="2C3C3E42"/>
    <w:rsid w:val="2C9727D9"/>
    <w:rsid w:val="2CC169A3"/>
    <w:rsid w:val="2CE31151"/>
    <w:rsid w:val="2D0D4B51"/>
    <w:rsid w:val="2D174CD9"/>
    <w:rsid w:val="2D411226"/>
    <w:rsid w:val="2D5970BF"/>
    <w:rsid w:val="2E177356"/>
    <w:rsid w:val="2E5957D6"/>
    <w:rsid w:val="2ECE557E"/>
    <w:rsid w:val="2EE56955"/>
    <w:rsid w:val="2F2A3850"/>
    <w:rsid w:val="2F7B2000"/>
    <w:rsid w:val="2F9B2DA8"/>
    <w:rsid w:val="300D3A67"/>
    <w:rsid w:val="30177444"/>
    <w:rsid w:val="30A46DF2"/>
    <w:rsid w:val="30AC1443"/>
    <w:rsid w:val="30EE4F5E"/>
    <w:rsid w:val="30FC4190"/>
    <w:rsid w:val="315F1059"/>
    <w:rsid w:val="325A70C8"/>
    <w:rsid w:val="328B0BE8"/>
    <w:rsid w:val="32B25824"/>
    <w:rsid w:val="32B5072F"/>
    <w:rsid w:val="32F1048D"/>
    <w:rsid w:val="330B69D2"/>
    <w:rsid w:val="33735B5F"/>
    <w:rsid w:val="33926EC7"/>
    <w:rsid w:val="33932725"/>
    <w:rsid w:val="34154E04"/>
    <w:rsid w:val="342F3031"/>
    <w:rsid w:val="34B263E6"/>
    <w:rsid w:val="34FA723F"/>
    <w:rsid w:val="352242D8"/>
    <w:rsid w:val="357C53AE"/>
    <w:rsid w:val="35804353"/>
    <w:rsid w:val="359B7DF9"/>
    <w:rsid w:val="35B66059"/>
    <w:rsid w:val="35BA0AE3"/>
    <w:rsid w:val="362A3EA0"/>
    <w:rsid w:val="368434EF"/>
    <w:rsid w:val="36C4188A"/>
    <w:rsid w:val="36EF6E00"/>
    <w:rsid w:val="37054930"/>
    <w:rsid w:val="370B7DF9"/>
    <w:rsid w:val="371E4F12"/>
    <w:rsid w:val="37471FE3"/>
    <w:rsid w:val="37D257C7"/>
    <w:rsid w:val="384A60AE"/>
    <w:rsid w:val="38880094"/>
    <w:rsid w:val="38E552E2"/>
    <w:rsid w:val="39443200"/>
    <w:rsid w:val="39960C2F"/>
    <w:rsid w:val="3AD2402D"/>
    <w:rsid w:val="3B7A57B4"/>
    <w:rsid w:val="3BCA41EF"/>
    <w:rsid w:val="3BD15B66"/>
    <w:rsid w:val="3C810256"/>
    <w:rsid w:val="3CC81FA5"/>
    <w:rsid w:val="3CD22A74"/>
    <w:rsid w:val="3D322C5F"/>
    <w:rsid w:val="3D5E291B"/>
    <w:rsid w:val="3DFB4B6E"/>
    <w:rsid w:val="3E161B09"/>
    <w:rsid w:val="3E45019D"/>
    <w:rsid w:val="3E77411E"/>
    <w:rsid w:val="3F791966"/>
    <w:rsid w:val="3FAF7950"/>
    <w:rsid w:val="3FBA7CC5"/>
    <w:rsid w:val="3FC568E1"/>
    <w:rsid w:val="401B5E65"/>
    <w:rsid w:val="40363B1B"/>
    <w:rsid w:val="403C135B"/>
    <w:rsid w:val="404F1CD0"/>
    <w:rsid w:val="40673529"/>
    <w:rsid w:val="40964661"/>
    <w:rsid w:val="40CB7321"/>
    <w:rsid w:val="40E317E0"/>
    <w:rsid w:val="410D4DBC"/>
    <w:rsid w:val="410E1FE8"/>
    <w:rsid w:val="41284163"/>
    <w:rsid w:val="41661C8C"/>
    <w:rsid w:val="41AB6E8F"/>
    <w:rsid w:val="41B245CD"/>
    <w:rsid w:val="41DD2530"/>
    <w:rsid w:val="4279352E"/>
    <w:rsid w:val="429B65B9"/>
    <w:rsid w:val="42AA5A60"/>
    <w:rsid w:val="431E7EC6"/>
    <w:rsid w:val="432A72A2"/>
    <w:rsid w:val="43682207"/>
    <w:rsid w:val="43743C1C"/>
    <w:rsid w:val="439854A9"/>
    <w:rsid w:val="43B91030"/>
    <w:rsid w:val="43BE4DFF"/>
    <w:rsid w:val="43D363B0"/>
    <w:rsid w:val="43D53F67"/>
    <w:rsid w:val="440D5B47"/>
    <w:rsid w:val="44364383"/>
    <w:rsid w:val="446563B6"/>
    <w:rsid w:val="44955303"/>
    <w:rsid w:val="44C70FAA"/>
    <w:rsid w:val="44DA0B2E"/>
    <w:rsid w:val="44E52DCE"/>
    <w:rsid w:val="44EE2F0B"/>
    <w:rsid w:val="45D056D2"/>
    <w:rsid w:val="460F02FD"/>
    <w:rsid w:val="46551D8D"/>
    <w:rsid w:val="468633AB"/>
    <w:rsid w:val="46AB0C35"/>
    <w:rsid w:val="470B4D90"/>
    <w:rsid w:val="470D64F4"/>
    <w:rsid w:val="472C3724"/>
    <w:rsid w:val="47972797"/>
    <w:rsid w:val="47A432E2"/>
    <w:rsid w:val="47DA7490"/>
    <w:rsid w:val="47FF4675"/>
    <w:rsid w:val="48120767"/>
    <w:rsid w:val="482B003E"/>
    <w:rsid w:val="484138D1"/>
    <w:rsid w:val="48482712"/>
    <w:rsid w:val="489549B5"/>
    <w:rsid w:val="48AE1B11"/>
    <w:rsid w:val="48F876D7"/>
    <w:rsid w:val="490B3D3C"/>
    <w:rsid w:val="49551EB3"/>
    <w:rsid w:val="496C64D5"/>
    <w:rsid w:val="498674AE"/>
    <w:rsid w:val="49D80B63"/>
    <w:rsid w:val="4A0A227E"/>
    <w:rsid w:val="4A74550A"/>
    <w:rsid w:val="4A7F4E25"/>
    <w:rsid w:val="4AB9367F"/>
    <w:rsid w:val="4BEE2BCA"/>
    <w:rsid w:val="4C461004"/>
    <w:rsid w:val="4CA824E5"/>
    <w:rsid w:val="4CDD1F6A"/>
    <w:rsid w:val="4CE77D7A"/>
    <w:rsid w:val="4D7B2845"/>
    <w:rsid w:val="4DE82E1C"/>
    <w:rsid w:val="4DEC70BF"/>
    <w:rsid w:val="4EDD27FE"/>
    <w:rsid w:val="4F094CD5"/>
    <w:rsid w:val="4F6B7FD9"/>
    <w:rsid w:val="4F9C3391"/>
    <w:rsid w:val="50340797"/>
    <w:rsid w:val="503631D1"/>
    <w:rsid w:val="50602362"/>
    <w:rsid w:val="508810D4"/>
    <w:rsid w:val="50C54ED0"/>
    <w:rsid w:val="50ED0DD9"/>
    <w:rsid w:val="511D7216"/>
    <w:rsid w:val="511E0A9B"/>
    <w:rsid w:val="51293A2A"/>
    <w:rsid w:val="51411715"/>
    <w:rsid w:val="51A879FF"/>
    <w:rsid w:val="51D86CED"/>
    <w:rsid w:val="51E75558"/>
    <w:rsid w:val="52215779"/>
    <w:rsid w:val="52410662"/>
    <w:rsid w:val="52B6473D"/>
    <w:rsid w:val="52C836C1"/>
    <w:rsid w:val="52E05692"/>
    <w:rsid w:val="531A5872"/>
    <w:rsid w:val="5324221C"/>
    <w:rsid w:val="53252D2A"/>
    <w:rsid w:val="532B34FF"/>
    <w:rsid w:val="53685A65"/>
    <w:rsid w:val="53704557"/>
    <w:rsid w:val="53BC1161"/>
    <w:rsid w:val="53CC6EA2"/>
    <w:rsid w:val="54090EA1"/>
    <w:rsid w:val="54731B49"/>
    <w:rsid w:val="54964EB2"/>
    <w:rsid w:val="54B64DA2"/>
    <w:rsid w:val="54FD26E8"/>
    <w:rsid w:val="5575705A"/>
    <w:rsid w:val="55EC6979"/>
    <w:rsid w:val="56480CD8"/>
    <w:rsid w:val="566C5DDC"/>
    <w:rsid w:val="56B73175"/>
    <w:rsid w:val="57137FF7"/>
    <w:rsid w:val="572C08D9"/>
    <w:rsid w:val="573F3688"/>
    <w:rsid w:val="575F4D38"/>
    <w:rsid w:val="57B32227"/>
    <w:rsid w:val="57EC6784"/>
    <w:rsid w:val="57FE031F"/>
    <w:rsid w:val="584B18F8"/>
    <w:rsid w:val="58713771"/>
    <w:rsid w:val="58CA3677"/>
    <w:rsid w:val="59182A40"/>
    <w:rsid w:val="5978111B"/>
    <w:rsid w:val="5A384A50"/>
    <w:rsid w:val="5A5239FD"/>
    <w:rsid w:val="5ACB32D3"/>
    <w:rsid w:val="5B5249F5"/>
    <w:rsid w:val="5BE66AE5"/>
    <w:rsid w:val="5C0A0881"/>
    <w:rsid w:val="5C5C1BEC"/>
    <w:rsid w:val="5C8B7106"/>
    <w:rsid w:val="5CAB3A4E"/>
    <w:rsid w:val="5CAC7B11"/>
    <w:rsid w:val="5CB52B19"/>
    <w:rsid w:val="5D857A64"/>
    <w:rsid w:val="5DF92BFA"/>
    <w:rsid w:val="5EBB0F7D"/>
    <w:rsid w:val="5F3D3AEE"/>
    <w:rsid w:val="5FBC48E0"/>
    <w:rsid w:val="5FCA3A4E"/>
    <w:rsid w:val="5FDB64B8"/>
    <w:rsid w:val="600E6AE0"/>
    <w:rsid w:val="60411BF5"/>
    <w:rsid w:val="609D4350"/>
    <w:rsid w:val="60EA1D75"/>
    <w:rsid w:val="60FC5C7C"/>
    <w:rsid w:val="613F0974"/>
    <w:rsid w:val="61AE36BB"/>
    <w:rsid w:val="61CF6C0D"/>
    <w:rsid w:val="62426163"/>
    <w:rsid w:val="624E72BD"/>
    <w:rsid w:val="6269626A"/>
    <w:rsid w:val="629A1185"/>
    <w:rsid w:val="62A70E21"/>
    <w:rsid w:val="62B2149F"/>
    <w:rsid w:val="62EE5DE2"/>
    <w:rsid w:val="633F5032"/>
    <w:rsid w:val="63A71275"/>
    <w:rsid w:val="63EE2EB7"/>
    <w:rsid w:val="641A7E4E"/>
    <w:rsid w:val="643328CC"/>
    <w:rsid w:val="64FE3AC2"/>
    <w:rsid w:val="65655B32"/>
    <w:rsid w:val="65882E50"/>
    <w:rsid w:val="66CD1421"/>
    <w:rsid w:val="66F766B9"/>
    <w:rsid w:val="66F8659D"/>
    <w:rsid w:val="67366E1D"/>
    <w:rsid w:val="674F25BA"/>
    <w:rsid w:val="675457DC"/>
    <w:rsid w:val="68AE5D5B"/>
    <w:rsid w:val="68DE328A"/>
    <w:rsid w:val="692803E5"/>
    <w:rsid w:val="69711BBD"/>
    <w:rsid w:val="699A7009"/>
    <w:rsid w:val="69D557B3"/>
    <w:rsid w:val="6A566CD0"/>
    <w:rsid w:val="6ACA7D64"/>
    <w:rsid w:val="6B0A3F53"/>
    <w:rsid w:val="6B3B6CE8"/>
    <w:rsid w:val="6B4578C1"/>
    <w:rsid w:val="6B5E4893"/>
    <w:rsid w:val="6BB24724"/>
    <w:rsid w:val="6BE439C1"/>
    <w:rsid w:val="6C104D14"/>
    <w:rsid w:val="6C62748B"/>
    <w:rsid w:val="6CC5424B"/>
    <w:rsid w:val="6D0B4E73"/>
    <w:rsid w:val="6DC27C70"/>
    <w:rsid w:val="6DC3404B"/>
    <w:rsid w:val="6DDE2822"/>
    <w:rsid w:val="6DE90C64"/>
    <w:rsid w:val="6E294CF1"/>
    <w:rsid w:val="6E2A1ABF"/>
    <w:rsid w:val="6E5B2C99"/>
    <w:rsid w:val="6EAF19AE"/>
    <w:rsid w:val="6EBF7C34"/>
    <w:rsid w:val="6ECA4DB5"/>
    <w:rsid w:val="6ED521FC"/>
    <w:rsid w:val="6EEF2245"/>
    <w:rsid w:val="7002600A"/>
    <w:rsid w:val="70BF258B"/>
    <w:rsid w:val="71067491"/>
    <w:rsid w:val="71D4223D"/>
    <w:rsid w:val="720D4DA9"/>
    <w:rsid w:val="7234446C"/>
    <w:rsid w:val="72381AEE"/>
    <w:rsid w:val="72D7222C"/>
    <w:rsid w:val="730736BC"/>
    <w:rsid w:val="730841BF"/>
    <w:rsid w:val="73E17725"/>
    <w:rsid w:val="73ED4A8C"/>
    <w:rsid w:val="73EF11BA"/>
    <w:rsid w:val="73FE0850"/>
    <w:rsid w:val="74305228"/>
    <w:rsid w:val="7501757F"/>
    <w:rsid w:val="753C07BC"/>
    <w:rsid w:val="756D14D0"/>
    <w:rsid w:val="75761541"/>
    <w:rsid w:val="75EB71D6"/>
    <w:rsid w:val="75F02657"/>
    <w:rsid w:val="7649524D"/>
    <w:rsid w:val="766227C1"/>
    <w:rsid w:val="766D1188"/>
    <w:rsid w:val="768F5325"/>
    <w:rsid w:val="76ED4E26"/>
    <w:rsid w:val="76F770ED"/>
    <w:rsid w:val="76F946FF"/>
    <w:rsid w:val="771E3963"/>
    <w:rsid w:val="7748609F"/>
    <w:rsid w:val="77527A39"/>
    <w:rsid w:val="77726669"/>
    <w:rsid w:val="779D3A8D"/>
    <w:rsid w:val="77BC2579"/>
    <w:rsid w:val="77E30885"/>
    <w:rsid w:val="7833299B"/>
    <w:rsid w:val="7836484A"/>
    <w:rsid w:val="7848544B"/>
    <w:rsid w:val="785E773F"/>
    <w:rsid w:val="787E20BA"/>
    <w:rsid w:val="78862F37"/>
    <w:rsid w:val="78A9010C"/>
    <w:rsid w:val="78B55654"/>
    <w:rsid w:val="78C532C1"/>
    <w:rsid w:val="78D274F0"/>
    <w:rsid w:val="78E54525"/>
    <w:rsid w:val="79C154DF"/>
    <w:rsid w:val="7A3910B6"/>
    <w:rsid w:val="7A544813"/>
    <w:rsid w:val="7AB32A4C"/>
    <w:rsid w:val="7AE93991"/>
    <w:rsid w:val="7B05320A"/>
    <w:rsid w:val="7B3436E4"/>
    <w:rsid w:val="7B360C62"/>
    <w:rsid w:val="7B456047"/>
    <w:rsid w:val="7B4572E6"/>
    <w:rsid w:val="7B6C7655"/>
    <w:rsid w:val="7BEC0355"/>
    <w:rsid w:val="7C89415F"/>
    <w:rsid w:val="7CE63E7E"/>
    <w:rsid w:val="7E5E43EF"/>
    <w:rsid w:val="7EFA4F34"/>
    <w:rsid w:val="7FFE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146\AppData\Roaming\kingsoft\office6\templates\download\4cdbfa98-f11d-4cc0-a18e-980a9d457acf\&#31616;&#27905;&#21069;&#31471;&#24320;&#21457;&#31616;&#2138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简洁前端开发简历模板.docx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2024-03-02T05:19:00Z</dcterms:created>
  <dc:creator>Ryan</dc:creator>
  <cp:lastModifiedBy>Ryan</cp:lastModifiedBy>
  <dcterms:modified xsi:type="dcterms:W3CDTF">2024-03-09T11:19:23Z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KSOTemplateKey">
    <vt:lpwstr>1.0_hKQ5ZgzjUkfZReflpoEvtVoDSbu8MjRaUNZSB8EA+IQYvKvaxYAV6Z0IkSm/WZX/5Wry2Whu6zyK/2YrDMkQFg==</vt:lpwstr>
  </property>
  <property fmtid="{D5CDD505-2E9C-101B-9397-08002B2CF9AE}" pid="4" name="KSOTemplateUUID">
    <vt:lpwstr>v1.0_mb_aADAArt1lFlm4/ZVu4Hn7w==</vt:lpwstr>
  </property>
  <property fmtid="{D5CDD505-2E9C-101B-9397-08002B2CF9AE}" pid="5" name="ICV">
    <vt:lpwstr>5D618938B4A74A78A6F8D6E0B24C8B72_11</vt:lpwstr>
  </property>
</Properties>
</file>